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E785A" w14:textId="77777777" w:rsidR="00B00E6A" w:rsidRDefault="00285EB5">
      <w:pPr>
        <w:pStyle w:val="Ttulo"/>
      </w:pPr>
      <w:r>
        <w:t xml:space="preserve">Manual para </w:t>
      </w:r>
      <w:proofErr w:type="spellStart"/>
      <w:r>
        <w:t>php</w:t>
      </w:r>
      <w:proofErr w:type="spellEnd"/>
      <w:r>
        <w:t xml:space="preserve"> </w:t>
      </w:r>
    </w:p>
    <w:p w14:paraId="3D9E785B" w14:textId="77777777" w:rsidR="00B00E6A" w:rsidRDefault="00B00E6A">
      <w:pPr>
        <w:pStyle w:val="Ttulo1"/>
        <w:numPr>
          <w:ilvl w:val="0"/>
          <w:numId w:val="1"/>
        </w:numPr>
      </w:pPr>
    </w:p>
    <w:p w14:paraId="3D9E785C" w14:textId="77777777" w:rsidR="00B00E6A" w:rsidRDefault="00285EB5">
      <w:pPr>
        <w:ind w:firstLine="708"/>
      </w:pPr>
      <w:r>
        <w:t xml:space="preserve">Configurar Linux como puente y darle un </w:t>
      </w:r>
      <w:proofErr w:type="spellStart"/>
      <w:r>
        <w:t>ip</w:t>
      </w:r>
      <w:proofErr w:type="spellEnd"/>
      <w:r>
        <w:t>/privada única</w:t>
      </w:r>
    </w:p>
    <w:p w14:paraId="3D9E785D" w14:textId="77777777" w:rsidR="00B00E6A" w:rsidRDefault="00285EB5">
      <w:pPr>
        <w:ind w:firstLine="708"/>
      </w:pPr>
      <w:r>
        <w:rPr>
          <w:noProof/>
        </w:rPr>
        <w:drawing>
          <wp:inline distT="0" distB="0" distL="0" distR="0" wp14:anchorId="3D9E785A" wp14:editId="3D9E785B">
            <wp:extent cx="3991529" cy="619213"/>
            <wp:effectExtent l="0" t="0" r="8971" b="9437"/>
            <wp:docPr id="758596113" name="Imagen 1" descr="Interfaz de usuario gráfica, Texto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29" cy="61921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5E" w14:textId="77777777" w:rsidR="00B00E6A" w:rsidRDefault="00285EB5">
      <w:pPr>
        <w:ind w:firstLine="708"/>
      </w:pPr>
      <w:r>
        <w:rPr>
          <w:noProof/>
        </w:rPr>
        <w:drawing>
          <wp:inline distT="0" distB="0" distL="0" distR="0" wp14:anchorId="3D9E785C" wp14:editId="3D9E785D">
            <wp:extent cx="4791739" cy="447735"/>
            <wp:effectExtent l="0" t="0" r="8861" b="9465"/>
            <wp:docPr id="119978704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39" cy="4477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5F" w14:textId="77777777" w:rsidR="00B00E6A" w:rsidRDefault="00285EB5">
      <w:pPr>
        <w:ind w:firstLine="708"/>
      </w:pPr>
      <w:r>
        <w:rPr>
          <w:noProof/>
        </w:rPr>
        <w:drawing>
          <wp:inline distT="0" distB="0" distL="0" distR="0" wp14:anchorId="3D9E785E" wp14:editId="3D9E785F">
            <wp:extent cx="4801267" cy="2572106"/>
            <wp:effectExtent l="0" t="0" r="0" b="0"/>
            <wp:docPr id="1351524383" name="Imagen 1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67" cy="257210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60" w14:textId="77777777" w:rsidR="00B00E6A" w:rsidRDefault="00285EB5">
      <w:pPr>
        <w:ind w:firstLine="708"/>
      </w:pPr>
      <w:r>
        <w:t>Aplicamos los cambios</w:t>
      </w:r>
    </w:p>
    <w:p w14:paraId="3D9E7861" w14:textId="77777777" w:rsidR="00B00E6A" w:rsidRDefault="00285EB5">
      <w:pPr>
        <w:ind w:firstLine="708"/>
      </w:pPr>
      <w:r>
        <w:rPr>
          <w:noProof/>
        </w:rPr>
        <w:drawing>
          <wp:inline distT="0" distB="0" distL="0" distR="0" wp14:anchorId="3D9E7860" wp14:editId="3D9E7861">
            <wp:extent cx="4763164" cy="657316"/>
            <wp:effectExtent l="0" t="0" r="0" b="9434"/>
            <wp:docPr id="1791619668" name="Imagen 1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4" cy="6573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62" w14:textId="77777777" w:rsidR="00B00E6A" w:rsidRDefault="00285EB5">
      <w:pPr>
        <w:ind w:firstLine="708"/>
      </w:pPr>
      <w:r>
        <w:t xml:space="preserve">Instalamos </w:t>
      </w:r>
      <w:proofErr w:type="spellStart"/>
      <w:r>
        <w:t>ssh</w:t>
      </w:r>
      <w:proofErr w:type="spellEnd"/>
      <w:r>
        <w:t xml:space="preserve"> </w:t>
      </w:r>
    </w:p>
    <w:p w14:paraId="3D9E7863" w14:textId="77777777" w:rsidR="00B00E6A" w:rsidRDefault="00285EB5">
      <w:pPr>
        <w:ind w:firstLine="708"/>
      </w:pPr>
      <w:r>
        <w:rPr>
          <w:noProof/>
        </w:rPr>
        <w:drawing>
          <wp:inline distT="0" distB="0" distL="0" distR="0" wp14:anchorId="3D9E7862" wp14:editId="3D9E7863">
            <wp:extent cx="5068007" cy="581110"/>
            <wp:effectExtent l="0" t="0" r="0" b="9440"/>
            <wp:docPr id="159163314" name="Imagen 1" descr="Interfaz de usuario gráfica, Texto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811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64" w14:textId="77777777" w:rsidR="00B00E6A" w:rsidRDefault="00285EB5">
      <w:pPr>
        <w:ind w:firstLine="708"/>
      </w:pPr>
      <w:r>
        <w:t xml:space="preserve">Comprobamos el </w:t>
      </w:r>
      <w:proofErr w:type="spellStart"/>
      <w:r>
        <w:t>ssh</w:t>
      </w:r>
      <w:proofErr w:type="spellEnd"/>
      <w:r>
        <w:t xml:space="preserve"> con </w:t>
      </w:r>
    </w:p>
    <w:p w14:paraId="3D9E7865" w14:textId="77777777" w:rsidR="00B00E6A" w:rsidRDefault="00285EB5">
      <w:pPr>
        <w:ind w:firstLine="708"/>
      </w:pPr>
      <w:r>
        <w:rPr>
          <w:noProof/>
        </w:rPr>
        <w:drawing>
          <wp:inline distT="0" distB="0" distL="0" distR="0" wp14:anchorId="3D9E7864" wp14:editId="3D9E7865">
            <wp:extent cx="5153741" cy="562054"/>
            <wp:effectExtent l="0" t="0" r="8809" b="9446"/>
            <wp:docPr id="1139216143" name="Imagen 1" descr="Interfaz de usuario gráfica, Texto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1" cy="56205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66" w14:textId="77777777" w:rsidR="00B00E6A" w:rsidRDefault="00B00E6A">
      <w:pPr>
        <w:pStyle w:val="Ttulo1"/>
      </w:pPr>
    </w:p>
    <w:p w14:paraId="3D9E7867" w14:textId="77777777" w:rsidR="00B00E6A" w:rsidRDefault="00285EB5">
      <w:r>
        <w:tab/>
        <w:t xml:space="preserve">En el directorio 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 xml:space="preserve"> creamos una carpeta y le damos todos los permisos </w:t>
      </w:r>
    </w:p>
    <w:p w14:paraId="3D9E7868" w14:textId="77777777" w:rsidR="00B00E6A" w:rsidRDefault="00B00E6A">
      <w:pPr>
        <w:pStyle w:val="Prrafodelista"/>
      </w:pPr>
    </w:p>
    <w:p w14:paraId="3D9E7869" w14:textId="77777777" w:rsidR="00B00E6A" w:rsidRDefault="00285EB5">
      <w:pPr>
        <w:pStyle w:val="Prrafodelista"/>
      </w:pPr>
      <w:r>
        <w:t xml:space="preserve">Abrimos </w:t>
      </w:r>
      <w:proofErr w:type="spellStart"/>
      <w:r>
        <w:t>vsc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instalamos remote </w:t>
      </w:r>
      <w:proofErr w:type="spellStart"/>
      <w:r>
        <w:t>ssh</w:t>
      </w:r>
      <w:proofErr w:type="spellEnd"/>
      <w:r>
        <w:t xml:space="preserve"> para poder acceder a Linux con el editor de </w:t>
      </w:r>
      <w:proofErr w:type="spellStart"/>
      <w:r>
        <w:t>vsc</w:t>
      </w:r>
      <w:proofErr w:type="spellEnd"/>
    </w:p>
    <w:p w14:paraId="3D9E786A" w14:textId="77777777" w:rsidR="00B00E6A" w:rsidRDefault="00285EB5">
      <w:pPr>
        <w:pStyle w:val="Prrafodelista"/>
      </w:pPr>
      <w:r>
        <w:t xml:space="preserve">Le damos a la pestaña </w:t>
      </w:r>
    </w:p>
    <w:p w14:paraId="3D9E786B" w14:textId="77777777" w:rsidR="00B00E6A" w:rsidRDefault="00285EB5">
      <w:pPr>
        <w:pStyle w:val="Prrafodelista"/>
      </w:pPr>
      <w:r>
        <w:rPr>
          <w:noProof/>
        </w:rPr>
        <w:drawing>
          <wp:inline distT="0" distB="0" distL="0" distR="0" wp14:anchorId="3D9E7866" wp14:editId="3D9E7867">
            <wp:extent cx="3010323" cy="1238426"/>
            <wp:effectExtent l="0" t="0" r="0" b="0"/>
            <wp:docPr id="1684927393" name="Imagen 1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3" cy="12384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6C" w14:textId="77777777" w:rsidR="00B00E6A" w:rsidRDefault="00285EB5">
      <w:pPr>
        <w:pStyle w:val="Prrafodelista"/>
      </w:pPr>
      <w:r>
        <w:t xml:space="preserve">Después </w:t>
      </w:r>
    </w:p>
    <w:p w14:paraId="3D9E786D" w14:textId="77777777" w:rsidR="00B00E6A" w:rsidRDefault="00285EB5">
      <w:pPr>
        <w:pStyle w:val="Prrafodelista"/>
      </w:pPr>
      <w:r>
        <w:rPr>
          <w:noProof/>
        </w:rPr>
        <w:drawing>
          <wp:inline distT="0" distB="0" distL="0" distR="0" wp14:anchorId="3D9E7868" wp14:editId="3D9E7869">
            <wp:extent cx="5400044" cy="390521"/>
            <wp:effectExtent l="0" t="0" r="0" b="0"/>
            <wp:docPr id="302227383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3905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6E" w14:textId="77777777" w:rsidR="00B00E6A" w:rsidRDefault="00285EB5">
      <w:pPr>
        <w:pStyle w:val="Prrafodelista"/>
      </w:pPr>
      <w:r>
        <w:t xml:space="preserve">Después </w:t>
      </w:r>
    </w:p>
    <w:p w14:paraId="3D9E786F" w14:textId="77777777" w:rsidR="00B00E6A" w:rsidRDefault="00285EB5">
      <w:pPr>
        <w:pStyle w:val="Prrafodelista"/>
      </w:pPr>
      <w:r>
        <w:rPr>
          <w:noProof/>
        </w:rPr>
        <w:drawing>
          <wp:inline distT="0" distB="0" distL="0" distR="0" wp14:anchorId="3D9E786A" wp14:editId="3D9E786B">
            <wp:extent cx="5400044" cy="266062"/>
            <wp:effectExtent l="0" t="0" r="0" b="638"/>
            <wp:docPr id="554991070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2660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70" w14:textId="77777777" w:rsidR="00B00E6A" w:rsidRDefault="00285EB5">
      <w:pPr>
        <w:pStyle w:val="Prrafodelista"/>
      </w:pPr>
      <w:proofErr w:type="spellStart"/>
      <w:r>
        <w:t>Introduciomos</w:t>
      </w:r>
      <w:proofErr w:type="spellEnd"/>
      <w:r>
        <w:t xml:space="preserve"> la </w:t>
      </w:r>
      <w:proofErr w:type="spellStart"/>
      <w:r>
        <w:t>ip</w:t>
      </w:r>
      <w:proofErr w:type="spellEnd"/>
      <w:r>
        <w:t xml:space="preserve"> y el puerto </w:t>
      </w:r>
    </w:p>
    <w:p w14:paraId="3D9E7871" w14:textId="77777777" w:rsidR="00B00E6A" w:rsidRDefault="00285EB5">
      <w:pPr>
        <w:pStyle w:val="Prrafodelista"/>
      </w:pPr>
      <w:r>
        <w:rPr>
          <w:noProof/>
        </w:rPr>
        <w:drawing>
          <wp:inline distT="0" distB="0" distL="0" distR="0" wp14:anchorId="3D9E786C" wp14:editId="3D9E786D">
            <wp:extent cx="5134694" cy="571582"/>
            <wp:effectExtent l="0" t="0" r="8806" b="0"/>
            <wp:docPr id="1026636123" name="Imagen 1" descr="Imagen que contiene Interfaz de usuario gráfic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4" cy="5715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72" w14:textId="77777777" w:rsidR="00B00E6A" w:rsidRDefault="00B00E6A">
      <w:pPr>
        <w:pStyle w:val="Prrafodelista"/>
      </w:pPr>
    </w:p>
    <w:p w14:paraId="3D9E7873" w14:textId="77777777" w:rsidR="00B00E6A" w:rsidRDefault="00B00E6A">
      <w:pPr>
        <w:pStyle w:val="Prrafodelista"/>
      </w:pPr>
    </w:p>
    <w:p w14:paraId="3D9E7874" w14:textId="77777777" w:rsidR="00B00E6A" w:rsidRDefault="00285EB5">
      <w:pPr>
        <w:pStyle w:val="Prrafodelista"/>
      </w:pPr>
      <w:r>
        <w:t xml:space="preserve">Creamos una carpeta y le damos todos los permisos en el directorio 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</w:p>
    <w:p w14:paraId="3D9E7875" w14:textId="77777777" w:rsidR="00B00E6A" w:rsidRDefault="00B00E6A">
      <w:pPr>
        <w:pStyle w:val="Prrafodelista"/>
      </w:pPr>
    </w:p>
    <w:p w14:paraId="3D9E7876" w14:textId="77777777" w:rsidR="00B00E6A" w:rsidRDefault="00285EB5">
      <w:pPr>
        <w:pStyle w:val="Prrafodelista"/>
      </w:pPr>
      <w:r>
        <w:t>Abrimos</w:t>
      </w:r>
      <w:r>
        <w:t xml:space="preserve"> el terminal en </w:t>
      </w:r>
      <w:proofErr w:type="spellStart"/>
      <w:r>
        <w:t>vsc</w:t>
      </w:r>
      <w:proofErr w:type="spellEnd"/>
      <w:r>
        <w:t xml:space="preserve"> y escribimos</w:t>
      </w:r>
    </w:p>
    <w:p w14:paraId="3D9E7877" w14:textId="77777777" w:rsidR="00B00E6A" w:rsidRDefault="00285EB5">
      <w:pPr>
        <w:pStyle w:val="Prrafodelista"/>
      </w:pP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 global </w:t>
      </w:r>
      <w:proofErr w:type="gramStart"/>
      <w:r>
        <w:t>user.name ”Smail</w:t>
      </w:r>
      <w:proofErr w:type="gramEnd"/>
      <w:r>
        <w:t>”</w:t>
      </w:r>
    </w:p>
    <w:p w14:paraId="3D9E7878" w14:textId="77777777" w:rsidR="00B00E6A" w:rsidRDefault="00285EB5">
      <w:pPr>
        <w:pStyle w:val="Prrafodelist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 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“usuario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emal</w:t>
      </w:r>
      <w:proofErr w:type="spellEnd"/>
      <w:r>
        <w:t>”</w:t>
      </w:r>
    </w:p>
    <w:p w14:paraId="3D9E7879" w14:textId="77777777" w:rsidR="00B00E6A" w:rsidRDefault="00B00E6A">
      <w:pPr>
        <w:pStyle w:val="Prrafodelista"/>
      </w:pPr>
    </w:p>
    <w:p w14:paraId="3D9E787A" w14:textId="77777777" w:rsidR="00B00E6A" w:rsidRDefault="00285EB5">
      <w:pPr>
        <w:pStyle w:val="Prrafodelista"/>
      </w:pPr>
      <w:r>
        <w:t xml:space="preserve">Después accedemos a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hub</w:t>
      </w:r>
      <w:proofErr w:type="spellEnd"/>
      <w:proofErr w:type="gramEnd"/>
      <w:r>
        <w:t xml:space="preserve"> y creamos un nuevo repositorio</w:t>
      </w:r>
    </w:p>
    <w:p w14:paraId="3D9E787B" w14:textId="77777777" w:rsidR="00B00E6A" w:rsidRDefault="00B00E6A">
      <w:pPr>
        <w:pStyle w:val="Prrafodelista"/>
      </w:pPr>
    </w:p>
    <w:p w14:paraId="3D9E787C" w14:textId="77777777" w:rsidR="00B00E6A" w:rsidRDefault="00285EB5">
      <w:pPr>
        <w:pStyle w:val="Prrafodelista"/>
      </w:pPr>
      <w:r>
        <w:t xml:space="preserve"> </w:t>
      </w:r>
    </w:p>
    <w:p w14:paraId="3D9E787D" w14:textId="77777777" w:rsidR="00B00E6A" w:rsidRDefault="00285EB5">
      <w:pPr>
        <w:pStyle w:val="Prrafodelista"/>
      </w:pPr>
      <w:r>
        <w:rPr>
          <w:noProof/>
        </w:rPr>
        <w:drawing>
          <wp:inline distT="0" distB="0" distL="0" distR="0" wp14:anchorId="3D9E786E" wp14:editId="3D9E786F">
            <wp:extent cx="5400044" cy="1213481"/>
            <wp:effectExtent l="0" t="0" r="0" b="5719"/>
            <wp:docPr id="1010651059" name="Imagen 1" descr="Interfaz de usuario gráfica, Texto, Aplicación, Correo electrónic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2134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7E" w14:textId="77777777" w:rsidR="00B00E6A" w:rsidRDefault="00B00E6A">
      <w:pPr>
        <w:pStyle w:val="Prrafodelista"/>
      </w:pPr>
    </w:p>
    <w:p w14:paraId="3D9E787F" w14:textId="77777777" w:rsidR="00B00E6A" w:rsidRDefault="00B00E6A">
      <w:pPr>
        <w:pStyle w:val="Prrafodelista"/>
      </w:pPr>
    </w:p>
    <w:p w14:paraId="3D9E7880" w14:textId="77777777" w:rsidR="00B00E6A" w:rsidRDefault="00285EB5">
      <w:pPr>
        <w:pStyle w:val="Prrafodelista"/>
      </w:pPr>
      <w:r>
        <w:t xml:space="preserve">Después dentro del </w:t>
      </w:r>
      <w:proofErr w:type="spellStart"/>
      <w:r>
        <w:t>vsc</w:t>
      </w:r>
      <w:proofErr w:type="spellEnd"/>
      <w:r>
        <w:t xml:space="preserve"> pulsamos sobre la rama de la izquierda</w:t>
      </w:r>
    </w:p>
    <w:p w14:paraId="3D9E7881" w14:textId="77777777" w:rsidR="00B00E6A" w:rsidRDefault="00285EB5">
      <w:pPr>
        <w:pStyle w:val="Prrafodelista"/>
      </w:pPr>
      <w:r>
        <w:rPr>
          <w:noProof/>
        </w:rPr>
        <w:lastRenderedPageBreak/>
        <w:drawing>
          <wp:inline distT="0" distB="0" distL="0" distR="0" wp14:anchorId="3D9E7870" wp14:editId="3D9E7871">
            <wp:extent cx="2753112" cy="2514947"/>
            <wp:effectExtent l="0" t="0" r="9138" b="0"/>
            <wp:docPr id="951666053" name="Imagen 1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112" cy="25149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82" w14:textId="77777777" w:rsidR="00B00E6A" w:rsidRDefault="00285EB5">
      <w:pPr>
        <w:pStyle w:val="Prrafodelista"/>
      </w:pPr>
      <w:r>
        <w:t xml:space="preserve">Seguimos los pasos los cuales nos pedirán que abramos la carpeta que hemos creado en nuestro servidor y nos pedirá el enlace de nuestro repositorio </w:t>
      </w:r>
    </w:p>
    <w:p w14:paraId="3D9E7883" w14:textId="77777777" w:rsidR="00B00E6A" w:rsidRDefault="00285EB5">
      <w:pPr>
        <w:pStyle w:val="Prrafodelista"/>
      </w:pPr>
      <w:r>
        <w:t xml:space="preserve">Una vez ahí comenzamos a poder hacer </w:t>
      </w:r>
      <w:proofErr w:type="spellStart"/>
      <w:r>
        <w:t>commit</w:t>
      </w:r>
      <w:proofErr w:type="spellEnd"/>
      <w:r>
        <w:t xml:space="preserve"> de nuestros cambios</w:t>
      </w:r>
    </w:p>
    <w:p w14:paraId="3D9E7884" w14:textId="77777777" w:rsidR="00B00E6A" w:rsidRDefault="00285EB5">
      <w:pPr>
        <w:pStyle w:val="Prrafodelista"/>
      </w:pPr>
      <w:r>
        <w:t>Abrimos Linux para descargar una extensión</w:t>
      </w:r>
      <w:r>
        <w:t xml:space="preserve"> que nos informe de errores y para modificar el archivo de </w:t>
      </w:r>
    </w:p>
    <w:p w14:paraId="3D9E7885" w14:textId="77777777" w:rsidR="00B00E6A" w:rsidRDefault="00285EB5">
      <w:pPr>
        <w:pStyle w:val="Prrafodelista"/>
      </w:pPr>
      <w:r>
        <w:rPr>
          <w:noProof/>
        </w:rPr>
        <w:drawing>
          <wp:inline distT="0" distB="0" distL="0" distR="0" wp14:anchorId="3D9E7872" wp14:editId="3D9E7873">
            <wp:extent cx="5400044" cy="250829"/>
            <wp:effectExtent l="0" t="0" r="0" b="0"/>
            <wp:docPr id="814992656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2508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86" w14:textId="77777777" w:rsidR="00B00E6A" w:rsidRDefault="00285EB5">
      <w:pPr>
        <w:pStyle w:val="Prrafodelista"/>
      </w:pPr>
      <w:r>
        <w:t xml:space="preserve">Cambiamos el estado de off a </w:t>
      </w:r>
      <w:proofErr w:type="spellStart"/>
      <w:r>
        <w:t>on</w:t>
      </w:r>
      <w:proofErr w:type="spellEnd"/>
    </w:p>
    <w:p w14:paraId="3D9E7887" w14:textId="77777777" w:rsidR="00B00E6A" w:rsidRDefault="00285EB5">
      <w:pPr>
        <w:pStyle w:val="Prrafodelista"/>
      </w:pPr>
      <w:r>
        <w:rPr>
          <w:noProof/>
        </w:rPr>
        <w:drawing>
          <wp:inline distT="0" distB="0" distL="0" distR="0" wp14:anchorId="3D9E7874" wp14:editId="3D9E7875">
            <wp:extent cx="3524737" cy="533470"/>
            <wp:effectExtent l="0" t="0" r="0" b="0"/>
            <wp:docPr id="414868480" name="Imagen 1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737" cy="5334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88" w14:textId="77777777" w:rsidR="00B00E6A" w:rsidRDefault="00285EB5">
      <w:pPr>
        <w:pStyle w:val="Prrafodelista"/>
      </w:pPr>
      <w:r>
        <w:t xml:space="preserve"> </w:t>
      </w:r>
    </w:p>
    <w:p w14:paraId="3D9E7889" w14:textId="77777777" w:rsidR="00B00E6A" w:rsidRDefault="00285EB5">
      <w:pPr>
        <w:pStyle w:val="Prrafodelista"/>
      </w:pPr>
      <w:r>
        <w:t xml:space="preserve">Y también para que nuestro servidor </w:t>
      </w:r>
      <w:proofErr w:type="spellStart"/>
      <w:r>
        <w:t>reconozva</w:t>
      </w:r>
      <w:proofErr w:type="spellEnd"/>
      <w:r>
        <w:t xml:space="preserve"> la versión abreviada de la definición de </w:t>
      </w:r>
      <w:proofErr w:type="spellStart"/>
      <w:r>
        <w:t>php</w:t>
      </w:r>
      <w:proofErr w:type="spellEnd"/>
      <w:r>
        <w:t xml:space="preserve"> </w:t>
      </w:r>
    </w:p>
    <w:p w14:paraId="3D9E788A" w14:textId="77777777" w:rsidR="00B00E6A" w:rsidRDefault="00285EB5">
      <w:pPr>
        <w:pStyle w:val="Prrafodelista"/>
      </w:pPr>
      <w:r>
        <w:rPr>
          <w:noProof/>
        </w:rPr>
        <w:drawing>
          <wp:inline distT="0" distB="0" distL="0" distR="0" wp14:anchorId="3D9E7876" wp14:editId="3D9E7877">
            <wp:extent cx="3057954" cy="457264"/>
            <wp:effectExtent l="0" t="0" r="9096" b="0"/>
            <wp:docPr id="1861920815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4" cy="45726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8B" w14:textId="77777777" w:rsidR="00B00E6A" w:rsidRDefault="00285EB5">
      <w:pPr>
        <w:pStyle w:val="Prrafodelista"/>
      </w:pPr>
      <w:r>
        <w:t xml:space="preserve"> </w:t>
      </w:r>
    </w:p>
    <w:p w14:paraId="3D9E788C" w14:textId="77777777" w:rsidR="00B00E6A" w:rsidRDefault="00285EB5">
      <w:pPr>
        <w:pStyle w:val="Prrafodelista"/>
      </w:pPr>
      <w:r>
        <w:t>Reiniciamos el servidor de apache</w:t>
      </w:r>
    </w:p>
    <w:p w14:paraId="3D9E788D" w14:textId="77777777" w:rsidR="00B00E6A" w:rsidRDefault="00285EB5">
      <w:pPr>
        <w:pStyle w:val="Prrafodelista"/>
      </w:pPr>
      <w:r>
        <w:rPr>
          <w:noProof/>
        </w:rPr>
        <w:drawing>
          <wp:inline distT="0" distB="0" distL="0" distR="0" wp14:anchorId="3D9E7878" wp14:editId="3D9E7879">
            <wp:extent cx="5400044" cy="789941"/>
            <wp:effectExtent l="0" t="0" r="0" b="0"/>
            <wp:docPr id="1761802320" name="Imagen 1" descr="Interfaz de usuario gráfic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7899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8E" w14:textId="77777777" w:rsidR="00B00E6A" w:rsidRDefault="00B00E6A">
      <w:pPr>
        <w:pStyle w:val="Prrafodelista"/>
      </w:pPr>
    </w:p>
    <w:p w14:paraId="3D9E788F" w14:textId="77777777" w:rsidR="00B00E6A" w:rsidRDefault="00285EB5">
      <w:pPr>
        <w:pStyle w:val="Prrafodelista"/>
      </w:pPr>
      <w:r>
        <w:t xml:space="preserve">Probamos en el </w:t>
      </w:r>
      <w:proofErr w:type="spellStart"/>
      <w:r>
        <w:t>naveagor</w:t>
      </w:r>
      <w:proofErr w:type="spellEnd"/>
      <w:r>
        <w:t xml:space="preserve"> poniendo un error este nos tendrá que poner la línea del error</w:t>
      </w:r>
    </w:p>
    <w:p w14:paraId="3D9E7890" w14:textId="77777777" w:rsidR="00B00E6A" w:rsidRDefault="00285EB5">
      <w:pPr>
        <w:pStyle w:val="Prrafodelista"/>
      </w:pPr>
      <w:r>
        <w:t xml:space="preserve">Después </w:t>
      </w:r>
      <w:proofErr w:type="spellStart"/>
      <w:r>
        <w:t>intalamos</w:t>
      </w:r>
      <w:proofErr w:type="spellEnd"/>
      <w:r>
        <w:t xml:space="preserve"> el </w:t>
      </w:r>
      <w:proofErr w:type="spellStart"/>
      <w:r>
        <w:t>debug</w:t>
      </w:r>
      <w:proofErr w:type="spellEnd"/>
      <w:r>
        <w:t xml:space="preserve"> con este comando </w:t>
      </w:r>
    </w:p>
    <w:p w14:paraId="3D9E7891" w14:textId="77777777" w:rsidR="00B00E6A" w:rsidRDefault="00285EB5">
      <w:pPr>
        <w:pStyle w:val="Prrafodelista"/>
      </w:pPr>
      <w:r>
        <w:rPr>
          <w:noProof/>
        </w:rPr>
        <w:drawing>
          <wp:inline distT="0" distB="0" distL="0" distR="0" wp14:anchorId="3D9E787A" wp14:editId="3D9E787B">
            <wp:extent cx="5400044" cy="508635"/>
            <wp:effectExtent l="0" t="0" r="0" b="5715"/>
            <wp:docPr id="1885571832" name="Imagen 1" descr="Interfaz de usuario gráfica, 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5086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92" w14:textId="77777777" w:rsidR="00B00E6A" w:rsidRDefault="00B00E6A">
      <w:pPr>
        <w:pStyle w:val="Prrafodelista"/>
      </w:pPr>
    </w:p>
    <w:p w14:paraId="3D9E7893" w14:textId="77777777" w:rsidR="00B00E6A" w:rsidRDefault="00285EB5">
      <w:pPr>
        <w:pStyle w:val="Prrafodelista"/>
      </w:pPr>
      <w:r>
        <w:t xml:space="preserve">Volvemos a reiniciar el servidor con el comando anterior y a continuación abrimos el archivo de la configuración de </w:t>
      </w:r>
      <w:proofErr w:type="spellStart"/>
      <w:r>
        <w:t>xdebug</w:t>
      </w:r>
      <w:proofErr w:type="spellEnd"/>
      <w:r>
        <w:t xml:space="preserve"> para añadirle</w:t>
      </w:r>
      <w:r>
        <w:t xml:space="preserve"> funcionalidad </w:t>
      </w:r>
    </w:p>
    <w:p w14:paraId="3D9E7894" w14:textId="77777777" w:rsidR="00B00E6A" w:rsidRDefault="00285EB5">
      <w:pPr>
        <w:pStyle w:val="Prrafodelista"/>
      </w:pPr>
      <w:r>
        <w:rPr>
          <w:noProof/>
        </w:rPr>
        <w:lastRenderedPageBreak/>
        <w:drawing>
          <wp:inline distT="0" distB="0" distL="0" distR="0" wp14:anchorId="3D9E787C" wp14:editId="3D9E787D">
            <wp:extent cx="5400044" cy="746122"/>
            <wp:effectExtent l="0" t="0" r="0" b="0"/>
            <wp:docPr id="157535301" name="Imagen 1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7461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9E7895" w14:textId="77777777" w:rsidR="00B00E6A" w:rsidRDefault="00285EB5">
      <w:pPr>
        <w:pStyle w:val="Prrafodelista"/>
      </w:pPr>
      <w:proofErr w:type="spellStart"/>
      <w:r>
        <w:t>Reinciamos</w:t>
      </w:r>
      <w:proofErr w:type="spellEnd"/>
      <w:r>
        <w:t xml:space="preserve"> el servidor </w:t>
      </w:r>
      <w:proofErr w:type="spellStart"/>
      <w:r>
        <w:t>php</w:t>
      </w:r>
      <w:proofErr w:type="spellEnd"/>
      <w:r>
        <w:t xml:space="preserve"> y vamos a VSC para descargar la extensión de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debug</w:t>
      </w:r>
      <w:proofErr w:type="spellEnd"/>
    </w:p>
    <w:p w14:paraId="3D9E7896" w14:textId="77777777" w:rsidR="00B00E6A" w:rsidRDefault="00B00E6A">
      <w:pPr>
        <w:pStyle w:val="Prrafodelista"/>
      </w:pPr>
    </w:p>
    <w:sectPr w:rsidR="00B00E6A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E7882" w14:textId="77777777" w:rsidR="00285EB5" w:rsidRDefault="00285EB5">
      <w:pPr>
        <w:spacing w:after="0" w:line="240" w:lineRule="auto"/>
      </w:pPr>
      <w:r>
        <w:separator/>
      </w:r>
    </w:p>
  </w:endnote>
  <w:endnote w:type="continuationSeparator" w:id="0">
    <w:p w14:paraId="3D9E7884" w14:textId="77777777" w:rsidR="00285EB5" w:rsidRDefault="0028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E787E" w14:textId="77777777" w:rsidR="00285EB5" w:rsidRDefault="00285EB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D9E7880" w14:textId="77777777" w:rsidR="00285EB5" w:rsidRDefault="00285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B356C"/>
    <w:multiLevelType w:val="multilevel"/>
    <w:tmpl w:val="37E6D8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3505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00E6A"/>
    <w:rsid w:val="00285EB5"/>
    <w:rsid w:val="00B0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E785A"/>
  <w15:docId w15:val="{B261D093-5FE2-41E2-8CA7-622DB8A6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s-ES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eastAsia="Times New Roman" w:hAnsi="Calibri Light"/>
      <w:spacing w:val="-10"/>
      <w:sz w:val="56"/>
      <w:szCs w:val="56"/>
    </w:rPr>
  </w:style>
  <w:style w:type="character" w:customStyle="1" w:styleId="TtuloCar">
    <w:name w:val="Título Car"/>
    <w:basedOn w:val="Fuentedeprrafopredeter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Sinespaciado">
    <w:name w:val="No Spacing"/>
    <w:pPr>
      <w:suppressAutoHyphens/>
      <w:spacing w:after="0" w:line="240" w:lineRule="auto"/>
    </w:pPr>
  </w:style>
  <w:style w:type="paragraph" w:styleId="Prrafodelista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246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SMAIL FAHMI CHARNANE</dc:creator>
  <dc:description/>
  <cp:lastModifiedBy>SMAIL FAHMI CHARNANE</cp:lastModifiedBy>
  <cp:revision>2</cp:revision>
  <dcterms:created xsi:type="dcterms:W3CDTF">2023-09-28T16:28:00Z</dcterms:created>
  <dcterms:modified xsi:type="dcterms:W3CDTF">2023-09-28T16:28:00Z</dcterms:modified>
</cp:coreProperties>
</file>